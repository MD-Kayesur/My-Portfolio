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111" w:rsidRPr="00054E7A" w:rsidRDefault="00CB357E" w:rsidP="002E0111">
      <w:pPr>
        <w:pStyle w:val="GraphicAnchor"/>
      </w:pPr>
      <w:r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4FB3632" wp14:editId="460BB728">
                <wp:simplePos x="0" y="0"/>
                <wp:positionH relativeFrom="page">
                  <wp:posOffset>0</wp:posOffset>
                </wp:positionH>
                <wp:positionV relativeFrom="paragraph">
                  <wp:posOffset>1774190</wp:posOffset>
                </wp:positionV>
                <wp:extent cx="2670810" cy="10106660"/>
                <wp:effectExtent l="0" t="0" r="0" b="889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810" cy="10106660"/>
                          <a:chOff x="0" y="3114675"/>
                          <a:chExt cx="2668270" cy="1010348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917F1" id="Group 94" o:spid="_x0000_s1026" style="position:absolute;margin-left:0;margin-top:139.7pt;width:210.3pt;height:795.8pt;z-index:-251577344;mso-position-horizontal-relative:page;mso-width-relative:margin;mso-height-relative:margin" coordorigin=",31146" coordsize="26682,10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CB357E" w:rsidRPr="00054E7A" w:rsidTr="007D026B">
        <w:trPr>
          <w:trHeight w:val="4716"/>
        </w:trPr>
        <w:tc>
          <w:tcPr>
            <w:tcW w:w="3420" w:type="dxa"/>
            <w:gridSpan w:val="3"/>
          </w:tcPr>
          <w:p w:rsidR="00CB357E" w:rsidRPr="00054E7A" w:rsidRDefault="00C24CA7" w:rsidP="004F4051">
            <w:pPr>
              <w:pStyle w:val="Heading4"/>
            </w:pPr>
            <w:r w:rsidRPr="00054E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6F5CE8B4" wp14:editId="1E158857">
                      <wp:simplePos x="0" y="0"/>
                      <wp:positionH relativeFrom="page">
                        <wp:posOffset>-274320</wp:posOffset>
                      </wp:positionH>
                      <wp:positionV relativeFrom="paragraph">
                        <wp:posOffset>-17145</wp:posOffset>
                      </wp:positionV>
                      <wp:extent cx="2667632" cy="2876550"/>
                      <wp:effectExtent l="0" t="0" r="0" b="0"/>
                      <wp:wrapNone/>
                      <wp:docPr id="2" name="Rectangle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32" cy="28765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F5BE8" id="Rectangle 2" o:spid="_x0000_s1026" style="position:absolute;margin-left:-21.6pt;margin-top:-1.35pt;width:210.05pt;height:226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" stroked="f" strokeweight="1pt">
                      <v:fill r:id="rId12" o:title="" recolor="t" rotate="t" type="frame"/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CB357E" w:rsidRPr="00054E7A" w:rsidRDefault="00CB357E" w:rsidP="00B20DFA"/>
        </w:tc>
        <w:tc>
          <w:tcPr>
            <w:tcW w:w="7236" w:type="dxa"/>
            <w:vMerge w:val="restart"/>
          </w:tcPr>
          <w:p w:rsidR="00CB357E" w:rsidRPr="00054E7A" w:rsidRDefault="00C24CA7" w:rsidP="00B20DFA">
            <w:pPr>
              <w:pStyle w:val="Title"/>
            </w:pPr>
            <w:r>
              <w:t>MD.KAYESUR</w:t>
            </w:r>
          </w:p>
          <w:p w:rsidR="00CB357E" w:rsidRPr="00054E7A" w:rsidRDefault="00C24CA7" w:rsidP="00B20DFA">
            <w:pPr>
              <w:pStyle w:val="Subtitle"/>
            </w:pPr>
            <w:r>
              <w:t xml:space="preserve"> WEB DEVELOPER</w:t>
            </w:r>
          </w:p>
          <w:p w:rsidR="00CB357E" w:rsidRPr="00054E7A" w:rsidRDefault="006116BE" w:rsidP="006931F5">
            <w:pPr>
              <w:pStyle w:val="Heading2"/>
            </w:pPr>
            <w:sdt>
              <w:sdtPr>
                <w:id w:val="2099673673"/>
                <w:placeholder>
                  <w:docPart w:val="C9B4D5F39DA146F68EE8AA4D736B639A"/>
                </w:placeholder>
                <w:temporary/>
                <w:showingPlcHdr/>
                <w15:appearance w15:val="hidden"/>
              </w:sdtPr>
              <w:sdtEndPr/>
              <w:sdtContent>
                <w:r w:rsidR="00CB357E" w:rsidRPr="00054E7A">
                  <w:t>Dear</w:t>
                </w:r>
              </w:sdtContent>
            </w:sdt>
            <w:r w:rsidR="00CB357E" w:rsidRPr="00054E7A">
              <w:t xml:space="preserve"> </w:t>
            </w:r>
            <w:r w:rsidR="00C24CA7">
              <w:t>Hiring Manager</w:t>
            </w:r>
            <w:r w:rsidR="006931F5">
              <w:t>,</w:t>
            </w:r>
          </w:p>
          <w:p w:rsidR="00CB357E" w:rsidRPr="00054E7A" w:rsidRDefault="00C24CA7" w:rsidP="00F801F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I am excited to apply for the position of </w:t>
            </w:r>
            <w:r>
              <w:rPr>
                <w:rStyle w:val="Strong"/>
              </w:rPr>
              <w:t>Frontend Developer</w:t>
            </w:r>
            <w:r>
              <w:t xml:space="preserve"> at </w:t>
            </w:r>
            <w:r>
              <w:rPr>
                <w:rStyle w:val="Strong"/>
              </w:rPr>
              <w:t>[Company Name]</w:t>
            </w:r>
            <w:r>
              <w:t xml:space="preserve">. Though I am a fresher, I have strong skills and hands-on practice in modern frontend technologies including </w:t>
            </w:r>
            <w:r>
              <w:rPr>
                <w:rStyle w:val="Strong"/>
              </w:rPr>
              <w:t xml:space="preserve">HTML, CSS, JavaScript, Bootstrap, Tailwind CSS, and </w:t>
            </w:r>
            <w:proofErr w:type="gramStart"/>
            <w:r>
              <w:rPr>
                <w:rStyle w:val="Strong"/>
              </w:rPr>
              <w:t>React.js</w:t>
            </w:r>
            <w:r w:rsidR="00F801F9">
              <w:rPr>
                <w:rStyle w:val="Strong"/>
              </w:rPr>
              <w:t xml:space="preserve"> </w:t>
            </w:r>
            <w:r>
              <w:t>.</w:t>
            </w:r>
            <w:proofErr w:type="gramEnd"/>
            <w:r w:rsidR="00F801F9">
              <w:t xml:space="preserve"> </w:t>
            </w:r>
            <w:r w:rsidR="00F801F9">
              <w:t>I have a strong passion to learn and continuously improve my skills, staying updated with the latest trends and technologies in frontend development</w:t>
            </w:r>
          </w:p>
          <w:p w:rsidR="00CB357E" w:rsidRPr="00054E7A" w:rsidRDefault="00C24CA7" w:rsidP="00115B3E">
            <w:r>
              <w:t>I have completed several personal and academic projects where I developed responsive, user-friendly websites and web applications. I am also continuously learning new frameworks and tools to stay updated with the latest trends in web development.</w:t>
            </w:r>
          </w:p>
          <w:p w:rsidR="00CB357E" w:rsidRPr="00054E7A" w:rsidRDefault="00CB357E" w:rsidP="00115B3E"/>
          <w:p w:rsidR="00CB357E" w:rsidRPr="00054E7A" w:rsidRDefault="00C24CA7" w:rsidP="00115B3E">
            <w:r>
              <w:t>I believe I can bring:</w:t>
            </w:r>
            <w:r>
              <w:br/>
              <w:t>• A solid foundation in frontend design and coding.</w:t>
            </w:r>
            <w:r>
              <w:br/>
              <w:t>• Knowledge of the latest web development technologies.</w:t>
            </w:r>
            <w:r>
              <w:br/>
              <w:t>• Excellent problem-solving and communication skills.</w:t>
            </w:r>
            <w:r>
              <w:br/>
              <w:t>• A strong passion for learning and growing in this field.</w:t>
            </w:r>
          </w:p>
          <w:p w:rsidR="00F801F9" w:rsidRPr="00F801F9" w:rsidRDefault="00C24CA7" w:rsidP="00F801F9">
            <w:r>
              <w:t xml:space="preserve"> </w:t>
            </w:r>
          </w:p>
          <w:p w:rsidR="00F801F9" w:rsidRDefault="00F801F9" w:rsidP="00F801F9">
            <w:pPr>
              <w:spacing w:before="100" w:beforeAutospacing="1" w:after="100" w:afterAutospacing="1"/>
            </w:pPr>
            <w:r>
              <w:t xml:space="preserve">I would love the opportunity to bring my dedication and enthusiasm to </w:t>
            </w:r>
            <w:r>
              <w:rPr>
                <w:rStyle w:val="Strong"/>
              </w:rPr>
              <w:t>[Company Name]</w:t>
            </w:r>
            <w:r>
              <w:t xml:space="preserve">. I am eager to contribute and grow as a part of your dynamic team. You can reach me at </w:t>
            </w:r>
            <w:r w:rsidR="00F3043B" w:rsidRPr="00054E7A">
              <w:rPr>
                <w:sz w:val="22"/>
                <w:szCs w:val="22"/>
              </w:rPr>
              <w:t xml:space="preserve"> </w:t>
            </w:r>
            <w:r w:rsidR="00F3043B">
              <w:rPr>
                <w:sz w:val="22"/>
                <w:szCs w:val="22"/>
              </w:rPr>
              <w:t xml:space="preserve"> </w:t>
            </w:r>
            <w:r w:rsidR="00F3043B" w:rsidRPr="00F3043B">
              <w:rPr>
                <w:b/>
                <w:sz w:val="22"/>
                <w:szCs w:val="22"/>
              </w:rPr>
              <w:t>+880 1926360430</w:t>
            </w:r>
            <w:r w:rsidR="00F3043B">
              <w:rPr>
                <w:sz w:val="22"/>
                <w:szCs w:val="22"/>
              </w:rPr>
              <w:t xml:space="preserve"> </w:t>
            </w:r>
            <w:r>
              <w:t xml:space="preserve">anytime, or preferably between </w:t>
            </w:r>
            <w:r w:rsidR="00481122" w:rsidRPr="00481122">
              <w:rPr>
                <w:b/>
              </w:rPr>
              <w:t>10:00 AM to 8:00 PM</w:t>
            </w:r>
          </w:p>
          <w:p w:rsidR="00F801F9" w:rsidRDefault="00F801F9" w:rsidP="00F801F9">
            <w:pPr>
              <w:spacing w:before="100" w:beforeAutospacing="1" w:after="100" w:afterAutospacing="1"/>
            </w:pPr>
            <w:r>
              <w:t>Thank you for considering my application. I look forward to the opportunity to discuss how I can contribute to your team.</w:t>
            </w:r>
          </w:p>
          <w:p w:rsidR="00CB357E" w:rsidRPr="00054E7A" w:rsidRDefault="00F801F9" w:rsidP="00115B3E">
            <w:r w:rsidRPr="00054E7A">
              <w:t xml:space="preserve"> </w:t>
            </w:r>
          </w:p>
          <w:p w:rsidR="00CB357E" w:rsidRPr="00054E7A" w:rsidRDefault="006116BE" w:rsidP="00115B3E">
            <w:sdt>
              <w:sdtPr>
                <w:id w:val="-1301306744"/>
                <w:placeholder>
                  <w:docPart w:val="490A24D843C54B0BABD5EAA882A84F26"/>
                </w:placeholder>
                <w:temporary/>
                <w:showingPlcHdr/>
                <w15:appearance w15:val="hidden"/>
              </w:sdtPr>
              <w:sdtEndPr/>
              <w:sdtContent>
                <w:r w:rsidR="00CB357E" w:rsidRPr="00054E7A">
                  <w:t>Sincerely,</w:t>
                </w:r>
              </w:sdtContent>
            </w:sdt>
          </w:p>
          <w:p w:rsidR="00CB357E" w:rsidRPr="00054E7A" w:rsidRDefault="00CB357E" w:rsidP="00115B3E"/>
          <w:p w:rsidR="00CB357E" w:rsidRPr="00054E7A" w:rsidRDefault="00F801F9" w:rsidP="00115B3E">
            <w:r>
              <w:t>MD. KAYESUR</w:t>
            </w:r>
          </w:p>
          <w:p w:rsidR="00CB357E" w:rsidRPr="00054E7A" w:rsidRDefault="00CB357E" w:rsidP="00115B3E"/>
          <w:p w:rsidR="00CB357E" w:rsidRPr="00054E7A" w:rsidRDefault="006116BE" w:rsidP="00115B3E">
            <w:sdt>
              <w:sdtPr>
                <w:id w:val="247390421"/>
                <w:placeholder>
                  <w:docPart w:val="2EF0F7696B5D498B91EE652D6D30A9FC"/>
                </w:placeholder>
                <w:temporary/>
                <w:showingPlcHdr/>
                <w15:appearance w15:val="hidden"/>
              </w:sdtPr>
              <w:sdtEndPr/>
              <w:sdtContent>
                <w:r w:rsidR="00CB357E" w:rsidRPr="00054E7A">
                  <w:t>Enclosure</w:t>
                </w:r>
              </w:sdtContent>
            </w:sdt>
          </w:p>
        </w:tc>
      </w:tr>
      <w:tr w:rsidR="009E2194" w:rsidRPr="00054E7A" w:rsidTr="009E2194">
        <w:trPr>
          <w:trHeight w:val="540"/>
        </w:trPr>
        <w:tc>
          <w:tcPr>
            <w:tcW w:w="360" w:type="dxa"/>
          </w:tcPr>
          <w:p w:rsidR="009E2194" w:rsidRPr="00054E7A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:rsidR="009E2194" w:rsidRPr="00054E7A" w:rsidRDefault="006116BE" w:rsidP="00231455">
            <w:pPr>
              <w:pStyle w:val="Heading4"/>
            </w:pPr>
            <w:sdt>
              <w:sdtPr>
                <w:id w:val="182481036"/>
                <w:placeholder>
                  <w:docPart w:val="2122B700BFD44090A349367829E61A8E"/>
                </w:placeholder>
                <w:temporary/>
                <w:showingPlcHdr/>
                <w15:appearance w15:val="hidden"/>
              </w:sdtPr>
              <w:sdtEndPr/>
              <w:sdtContent>
                <w:r w:rsidR="009E2194" w:rsidRPr="00054E7A">
                  <w:t>C O N T A C T</w:t>
                </w:r>
              </w:sdtContent>
            </w:sdt>
          </w:p>
        </w:tc>
        <w:tc>
          <w:tcPr>
            <w:tcW w:w="360" w:type="dxa"/>
          </w:tcPr>
          <w:p w:rsidR="009E2194" w:rsidRPr="00054E7A" w:rsidRDefault="009E2194" w:rsidP="00231455">
            <w:pPr>
              <w:pStyle w:val="Heading4"/>
            </w:pPr>
          </w:p>
        </w:tc>
        <w:tc>
          <w:tcPr>
            <w:tcW w:w="720" w:type="dxa"/>
          </w:tcPr>
          <w:p w:rsidR="009E2194" w:rsidRPr="00054E7A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:rsidR="009E2194" w:rsidRPr="00054E7A" w:rsidRDefault="009E2194" w:rsidP="00B20DFA">
            <w:pPr>
              <w:pStyle w:val="Title"/>
            </w:pPr>
          </w:p>
        </w:tc>
      </w:tr>
      <w:tr w:rsidR="00231455" w:rsidRPr="00054E7A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 wp14:anchorId="1B66920B" wp14:editId="517E0E6E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4E7A">
              <w:rPr>
                <w:sz w:val="22"/>
                <w:szCs w:val="22"/>
              </w:rPr>
              <w:t xml:space="preserve"> </w:t>
            </w:r>
            <w:r w:rsidR="006931F5">
              <w:rPr>
                <w:sz w:val="22"/>
                <w:szCs w:val="22"/>
              </w:rPr>
              <w:t>rmdkayesur@gmail.com</w:t>
            </w:r>
          </w:p>
        </w:tc>
        <w:tc>
          <w:tcPr>
            <w:tcW w:w="720" w:type="dxa"/>
            <w:vMerge w:val="restart"/>
          </w:tcPr>
          <w:p w:rsidR="00231455" w:rsidRPr="00054E7A" w:rsidRDefault="00231455" w:rsidP="00B20DFA">
            <w:r w:rsidRPr="00054E7A">
              <w:t xml:space="preserve"> </w:t>
            </w:r>
          </w:p>
        </w:tc>
        <w:tc>
          <w:tcPr>
            <w:tcW w:w="7236" w:type="dxa"/>
            <w:vMerge/>
          </w:tcPr>
          <w:p w:rsidR="00231455" w:rsidRPr="00054E7A" w:rsidRDefault="00231455" w:rsidP="00B20DFA">
            <w:pPr>
              <w:pStyle w:val="Title"/>
            </w:pPr>
          </w:p>
        </w:tc>
      </w:tr>
      <w:tr w:rsidR="00231455" w:rsidRPr="00054E7A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40A67389" wp14:editId="4CAB314D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0EE3B7" id="Graphic 38" o:spid="_x0000_s1026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054E7A">
              <w:rPr>
                <w:sz w:val="22"/>
                <w:szCs w:val="22"/>
              </w:rPr>
              <w:t xml:space="preserve"> </w:t>
            </w:r>
            <w:r w:rsidR="006931F5">
              <w:rPr>
                <w:sz w:val="22"/>
                <w:szCs w:val="22"/>
              </w:rPr>
              <w:t xml:space="preserve"> +880 1926360430</w:t>
            </w:r>
          </w:p>
        </w:tc>
        <w:tc>
          <w:tcPr>
            <w:tcW w:w="720" w:type="dxa"/>
            <w:vMerge/>
          </w:tcPr>
          <w:p w:rsidR="00231455" w:rsidRPr="00054E7A" w:rsidRDefault="00231455" w:rsidP="00B20DFA"/>
        </w:tc>
        <w:tc>
          <w:tcPr>
            <w:tcW w:w="7236" w:type="dxa"/>
            <w:vMerge/>
          </w:tcPr>
          <w:p w:rsidR="00231455" w:rsidRPr="00054E7A" w:rsidRDefault="00231455" w:rsidP="00B20DFA">
            <w:pPr>
              <w:pStyle w:val="Title"/>
            </w:pPr>
          </w:p>
        </w:tc>
      </w:tr>
      <w:tr w:rsidR="00231455" w:rsidRPr="00054E7A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w:drawing>
                <wp:anchor distT="0" distB="0" distL="114300" distR="71755" simplePos="0" relativeHeight="251742208" behindDoc="0" locked="0" layoutInCell="1" allowOverlap="1" wp14:anchorId="5E8F2B57" wp14:editId="357E96AD">
                  <wp:simplePos x="0" y="0"/>
                  <wp:positionH relativeFrom="column">
                    <wp:posOffset>147</wp:posOffset>
                  </wp:positionH>
                  <wp:positionV relativeFrom="paragraph">
                    <wp:posOffset>56906</wp:posOffset>
                  </wp:positionV>
                  <wp:extent cx="144000" cy="144000"/>
                  <wp:effectExtent l="0" t="0" r="8890" b="8890"/>
                  <wp:wrapSquare wrapText="bothSides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4E7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819544708"/>
                <w:placeholder>
                  <w:docPart w:val="5CFB4F1EDA204DF584B63DBE97A08619"/>
                </w:placeholder>
                <w:temporary/>
                <w:showingPlcHdr/>
                <w15:appearance w15:val="hidden"/>
              </w:sdtPr>
              <w:sdtEndPr/>
              <w:sdtContent>
                <w:r w:rsidRPr="00054E7A">
                  <w:rPr>
                    <w:sz w:val="22"/>
                    <w:szCs w:val="22"/>
                  </w:rPr>
                  <w:t>www.example.com</w:t>
                </w:r>
              </w:sdtContent>
            </w:sdt>
          </w:p>
        </w:tc>
        <w:tc>
          <w:tcPr>
            <w:tcW w:w="720" w:type="dxa"/>
            <w:vMerge/>
          </w:tcPr>
          <w:p w:rsidR="00231455" w:rsidRPr="00054E7A" w:rsidRDefault="00231455" w:rsidP="00B20DFA"/>
        </w:tc>
        <w:tc>
          <w:tcPr>
            <w:tcW w:w="7236" w:type="dxa"/>
            <w:vMerge/>
          </w:tcPr>
          <w:p w:rsidR="00231455" w:rsidRPr="00054E7A" w:rsidRDefault="00231455" w:rsidP="00B20DFA">
            <w:pPr>
              <w:pStyle w:val="Title"/>
            </w:pPr>
          </w:p>
        </w:tc>
      </w:tr>
      <w:tr w:rsidR="002E0111" w:rsidRPr="00054E7A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:rsidR="002E0111" w:rsidRPr="00054E7A" w:rsidRDefault="006931F5" w:rsidP="00B20DFA">
            <w:pPr>
              <w:pStyle w:val="Contact2"/>
            </w:pPr>
            <w:r>
              <w:t xml:space="preserve"> Bangladesh, Khulna</w:t>
            </w:r>
          </w:p>
          <w:p w:rsidR="002E0111" w:rsidRPr="00054E7A" w:rsidRDefault="002E0111" w:rsidP="00B20DFA">
            <w:pPr>
              <w:pStyle w:val="Contact2"/>
            </w:pPr>
            <w:r w:rsidRPr="00054E7A">
              <w:rPr>
                <w:noProof/>
                <w:lang w:eastAsia="en-AU"/>
              </w:rPr>
              <w:drawing>
                <wp:inline distT="0" distB="0" distL="0" distR="0" wp14:anchorId="54673E2B" wp14:editId="17C8D0DD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2E0111" w:rsidRPr="00054E7A" w:rsidRDefault="002E0111" w:rsidP="00B20DFA"/>
        </w:tc>
        <w:tc>
          <w:tcPr>
            <w:tcW w:w="7236" w:type="dxa"/>
            <w:vMerge/>
          </w:tcPr>
          <w:p w:rsidR="002E0111" w:rsidRPr="00054E7A" w:rsidRDefault="002E0111" w:rsidP="00B20DFA">
            <w:pPr>
              <w:pStyle w:val="Title"/>
            </w:pPr>
          </w:p>
        </w:tc>
      </w:tr>
      <w:tr w:rsidR="002E0111" w:rsidRPr="00054E7A" w:rsidTr="00B20DFA">
        <w:trPr>
          <w:trHeight w:val="1229"/>
        </w:trPr>
        <w:tc>
          <w:tcPr>
            <w:tcW w:w="3420" w:type="dxa"/>
            <w:gridSpan w:val="3"/>
          </w:tcPr>
          <w:p w:rsidR="002E0111" w:rsidRPr="00054E7A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2E0111" w:rsidRPr="00054E7A" w:rsidRDefault="002E0111" w:rsidP="00B20DFA"/>
        </w:tc>
        <w:tc>
          <w:tcPr>
            <w:tcW w:w="7236" w:type="dxa"/>
            <w:vMerge/>
          </w:tcPr>
          <w:p w:rsidR="002E0111" w:rsidRPr="00054E7A" w:rsidRDefault="002E0111" w:rsidP="00B20DFA">
            <w:pPr>
              <w:pStyle w:val="Title"/>
            </w:pPr>
          </w:p>
        </w:tc>
      </w:tr>
      <w:tr w:rsidR="002E0111" w:rsidRPr="00054E7A" w:rsidTr="00B20DFA">
        <w:trPr>
          <w:trHeight w:val="3353"/>
        </w:trPr>
        <w:tc>
          <w:tcPr>
            <w:tcW w:w="3420" w:type="dxa"/>
            <w:gridSpan w:val="3"/>
          </w:tcPr>
          <w:p w:rsidR="002E0111" w:rsidRPr="00054E7A" w:rsidRDefault="007E2355" w:rsidP="00B20DFA">
            <w:pPr>
              <w:pStyle w:val="Contact1"/>
            </w:pPr>
            <w:r>
              <w:t>Hiring Manager</w:t>
            </w:r>
            <w:bookmarkStart w:id="0" w:name="_GoBack"/>
            <w:bookmarkEnd w:id="0"/>
          </w:p>
          <w:p w:rsidR="002E0111" w:rsidRPr="00054E7A" w:rsidRDefault="006116BE" w:rsidP="00B20DFA">
            <w:pPr>
              <w:pStyle w:val="Contact1"/>
            </w:pPr>
            <w:sdt>
              <w:sdtPr>
                <w:id w:val="8344140"/>
                <w:placeholder>
                  <w:docPart w:val="4084A1CA36684F8F967DE5D32C8015E4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054E7A">
                  <w:t>[Title]</w:t>
                </w:r>
              </w:sdtContent>
            </w:sdt>
          </w:p>
          <w:p w:rsidR="00115B3E" w:rsidRPr="00054E7A" w:rsidRDefault="006116BE" w:rsidP="00115B3E">
            <w:pPr>
              <w:pStyle w:val="Contact1"/>
            </w:pPr>
            <w:sdt>
              <w:sdtPr>
                <w:id w:val="-514538999"/>
                <w:placeholder>
                  <w:docPart w:val="70D44FA9AF68490297F45F528BED1EB4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054E7A">
                  <w:t>[Company]</w:t>
                </w:r>
              </w:sdtContent>
            </w:sdt>
          </w:p>
          <w:sdt>
            <w:sdtPr>
              <w:id w:val="860860015"/>
              <w:placeholder>
                <w:docPart w:val="4075270929CA4248A578D46EDC788130"/>
              </w:placeholder>
              <w:temporary/>
              <w:showingPlcHdr/>
              <w15:appearance w15:val="hidden"/>
            </w:sdtPr>
            <w:sdtEndPr/>
            <w:sdtContent>
              <w:p w:rsidR="00115B3E" w:rsidRPr="00054E7A" w:rsidRDefault="00115B3E" w:rsidP="00115B3E">
                <w:pPr>
                  <w:pStyle w:val="Contact1"/>
                </w:pPr>
                <w:r w:rsidRPr="00054E7A">
                  <w:t>[Recipient Street Address]</w:t>
                </w:r>
              </w:p>
            </w:sdtContent>
          </w:sdt>
          <w:sdt>
            <w:sdtPr>
              <w:id w:val="2038618171"/>
              <w:placeholder>
                <w:docPart w:val="D3A38D5DEBD6403FB7C77FBFEB33011F"/>
              </w:placeholder>
              <w:temporary/>
              <w:showingPlcHdr/>
              <w15:appearance w15:val="hidden"/>
            </w:sdtPr>
            <w:sdtEndPr/>
            <w:sdtContent>
              <w:p w:rsidR="002E0111" w:rsidRPr="00054E7A" w:rsidRDefault="00115B3E" w:rsidP="00115B3E">
                <w:pPr>
                  <w:pStyle w:val="Contact1"/>
                </w:pPr>
                <w:r w:rsidRPr="00054E7A">
                  <w:t>[Recipient City, ST Zip]</w:t>
                </w:r>
              </w:p>
            </w:sdtContent>
          </w:sdt>
        </w:tc>
        <w:tc>
          <w:tcPr>
            <w:tcW w:w="720" w:type="dxa"/>
            <w:vMerge/>
          </w:tcPr>
          <w:p w:rsidR="002E0111" w:rsidRPr="00054E7A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:rsidR="002E0111" w:rsidRPr="00054E7A" w:rsidRDefault="002E0111" w:rsidP="00B20DFA">
            <w:pPr>
              <w:pStyle w:val="Title"/>
            </w:pPr>
          </w:p>
        </w:tc>
      </w:tr>
    </w:tbl>
    <w:p w:rsidR="00871DB8" w:rsidRPr="00054E7A" w:rsidRDefault="003B4AEF">
      <w:r w:rsidRPr="00054E7A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E016E94" wp14:editId="67FBD165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6EC7DB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54E7A"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429D0148" wp14:editId="1C470F16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54E7A"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6D1A6FFE" wp14:editId="2A475B8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54E7A"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0E8F5EC7" wp14:editId="2D33C12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54E7A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3584B162" wp14:editId="3E95BE6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B5C83D" wp14:editId="05CF91B3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60183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1522B9" wp14:editId="50E1CA8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5E14A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054E7A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6BE" w:rsidRDefault="006116BE" w:rsidP="00AA35A8">
      <w:pPr>
        <w:spacing w:line="240" w:lineRule="auto"/>
      </w:pPr>
      <w:r>
        <w:separator/>
      </w:r>
    </w:p>
  </w:endnote>
  <w:endnote w:type="continuationSeparator" w:id="0">
    <w:p w:rsidR="006116BE" w:rsidRDefault="006116B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6BE" w:rsidRDefault="006116BE" w:rsidP="00AA35A8">
      <w:pPr>
        <w:spacing w:line="240" w:lineRule="auto"/>
      </w:pPr>
      <w:r>
        <w:separator/>
      </w:r>
    </w:p>
  </w:footnote>
  <w:footnote w:type="continuationSeparator" w:id="0">
    <w:p w:rsidR="006116BE" w:rsidRDefault="006116B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89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A7"/>
    <w:rsid w:val="00016073"/>
    <w:rsid w:val="00033263"/>
    <w:rsid w:val="000334C1"/>
    <w:rsid w:val="0003364E"/>
    <w:rsid w:val="00054E7A"/>
    <w:rsid w:val="000873F6"/>
    <w:rsid w:val="000B286F"/>
    <w:rsid w:val="000D134B"/>
    <w:rsid w:val="00112736"/>
    <w:rsid w:val="00115B3E"/>
    <w:rsid w:val="00124ED6"/>
    <w:rsid w:val="00167789"/>
    <w:rsid w:val="00194704"/>
    <w:rsid w:val="001B160B"/>
    <w:rsid w:val="00203213"/>
    <w:rsid w:val="002236D5"/>
    <w:rsid w:val="00231455"/>
    <w:rsid w:val="00243756"/>
    <w:rsid w:val="0027193E"/>
    <w:rsid w:val="002C4E0C"/>
    <w:rsid w:val="002E0111"/>
    <w:rsid w:val="002E7306"/>
    <w:rsid w:val="00331DCE"/>
    <w:rsid w:val="00352A17"/>
    <w:rsid w:val="003B4AEF"/>
    <w:rsid w:val="004078AF"/>
    <w:rsid w:val="00415CF3"/>
    <w:rsid w:val="004455D4"/>
    <w:rsid w:val="00453A7B"/>
    <w:rsid w:val="00481122"/>
    <w:rsid w:val="004936B2"/>
    <w:rsid w:val="004A28EA"/>
    <w:rsid w:val="004F4051"/>
    <w:rsid w:val="0050661B"/>
    <w:rsid w:val="006116BE"/>
    <w:rsid w:val="006931F5"/>
    <w:rsid w:val="006A1E18"/>
    <w:rsid w:val="006C7F5A"/>
    <w:rsid w:val="00722798"/>
    <w:rsid w:val="00760E56"/>
    <w:rsid w:val="00791376"/>
    <w:rsid w:val="007B1BDE"/>
    <w:rsid w:val="007B3003"/>
    <w:rsid w:val="007E2355"/>
    <w:rsid w:val="007F5CE5"/>
    <w:rsid w:val="00831977"/>
    <w:rsid w:val="00871DB8"/>
    <w:rsid w:val="00885947"/>
    <w:rsid w:val="00887E05"/>
    <w:rsid w:val="008A171A"/>
    <w:rsid w:val="008F180B"/>
    <w:rsid w:val="008F48B9"/>
    <w:rsid w:val="009049BC"/>
    <w:rsid w:val="00985945"/>
    <w:rsid w:val="009D5812"/>
    <w:rsid w:val="009D646A"/>
    <w:rsid w:val="009E2194"/>
    <w:rsid w:val="00A633B0"/>
    <w:rsid w:val="00AA1166"/>
    <w:rsid w:val="00AA35A8"/>
    <w:rsid w:val="00AE562D"/>
    <w:rsid w:val="00B8453F"/>
    <w:rsid w:val="00B85473"/>
    <w:rsid w:val="00BE5968"/>
    <w:rsid w:val="00BE71CF"/>
    <w:rsid w:val="00C24CA7"/>
    <w:rsid w:val="00C62E97"/>
    <w:rsid w:val="00CB357E"/>
    <w:rsid w:val="00CB3E40"/>
    <w:rsid w:val="00CF22B3"/>
    <w:rsid w:val="00D2008A"/>
    <w:rsid w:val="00D86385"/>
    <w:rsid w:val="00D95726"/>
    <w:rsid w:val="00DB472D"/>
    <w:rsid w:val="00DE5F88"/>
    <w:rsid w:val="00DF2298"/>
    <w:rsid w:val="00DF3F98"/>
    <w:rsid w:val="00E067BA"/>
    <w:rsid w:val="00EB5077"/>
    <w:rsid w:val="00EB74E8"/>
    <w:rsid w:val="00EC0F79"/>
    <w:rsid w:val="00F3043B"/>
    <w:rsid w:val="00F30552"/>
    <w:rsid w:val="00F46BDB"/>
    <w:rsid w:val="00F677EF"/>
    <w:rsid w:val="00F801F9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FEE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1F9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  <w:style w:type="character" w:styleId="Strong">
    <w:name w:val="Strong"/>
    <w:basedOn w:val="DefaultParagraphFont"/>
    <w:uiPriority w:val="22"/>
    <w:qFormat/>
    <w:rsid w:val="00C24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hoto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B4D5F39DA146F68EE8AA4D736B6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7DC-7C5A-4340-A9AE-6352844440AC}"/>
      </w:docPartPr>
      <w:docPartBody>
        <w:p w:rsidR="00000000" w:rsidRDefault="00A77F43">
          <w:pPr>
            <w:pStyle w:val="C9B4D5F39DA146F68EE8AA4D736B639A"/>
          </w:pPr>
          <w:r w:rsidRPr="00054E7A">
            <w:t>Dear</w:t>
          </w:r>
        </w:p>
      </w:docPartBody>
    </w:docPart>
    <w:docPart>
      <w:docPartPr>
        <w:name w:val="490A24D843C54B0BABD5EAA882A84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F29A7-1B47-4A8E-89DC-85CCE71C9D3B}"/>
      </w:docPartPr>
      <w:docPartBody>
        <w:p w:rsidR="00000000" w:rsidRDefault="00A77F43">
          <w:pPr>
            <w:pStyle w:val="490A24D843C54B0BABD5EAA882A84F26"/>
          </w:pPr>
          <w:r w:rsidRPr="00054E7A">
            <w:t>Sincerely,</w:t>
          </w:r>
        </w:p>
      </w:docPartBody>
    </w:docPart>
    <w:docPart>
      <w:docPartPr>
        <w:name w:val="2EF0F7696B5D498B91EE652D6D30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C2CC0-B4FE-4AB8-9433-BC312B28B2DD}"/>
      </w:docPartPr>
      <w:docPartBody>
        <w:p w:rsidR="00000000" w:rsidRDefault="00A77F43">
          <w:pPr>
            <w:pStyle w:val="2EF0F7696B5D498B91EE652D6D30A9FC"/>
          </w:pPr>
          <w:r w:rsidRPr="00054E7A">
            <w:t>Enclosure</w:t>
          </w:r>
        </w:p>
      </w:docPartBody>
    </w:docPart>
    <w:docPart>
      <w:docPartPr>
        <w:name w:val="2122B700BFD44090A349367829E61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0B53A-0FA4-42FD-BEB8-0489E7F3DC86}"/>
      </w:docPartPr>
      <w:docPartBody>
        <w:p w:rsidR="00000000" w:rsidRDefault="00A77F43">
          <w:pPr>
            <w:pStyle w:val="2122B700BFD44090A349367829E61A8E"/>
          </w:pPr>
          <w:r w:rsidRPr="00054E7A">
            <w:t>C O N T A C T</w:t>
          </w:r>
        </w:p>
      </w:docPartBody>
    </w:docPart>
    <w:docPart>
      <w:docPartPr>
        <w:name w:val="5CFB4F1EDA204DF584B63DBE97A08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F2BBF-278F-408A-83D1-0AE84694ECC2}"/>
      </w:docPartPr>
      <w:docPartBody>
        <w:p w:rsidR="00000000" w:rsidRDefault="00A77F43">
          <w:pPr>
            <w:pStyle w:val="5CFB4F1EDA204DF584B63DBE97A08619"/>
          </w:pPr>
          <w:r w:rsidRPr="00054E7A">
            <w:t>www.example.com</w:t>
          </w:r>
        </w:p>
      </w:docPartBody>
    </w:docPart>
    <w:docPart>
      <w:docPartPr>
        <w:name w:val="4084A1CA36684F8F967DE5D32C80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8FE6A-2A8E-4E32-9716-7E02075E128B}"/>
      </w:docPartPr>
      <w:docPartBody>
        <w:p w:rsidR="00000000" w:rsidRDefault="00A77F43">
          <w:pPr>
            <w:pStyle w:val="4084A1CA36684F8F967DE5D32C8015E4"/>
          </w:pPr>
          <w:r w:rsidRPr="00054E7A">
            <w:t>[Title]</w:t>
          </w:r>
        </w:p>
      </w:docPartBody>
    </w:docPart>
    <w:docPart>
      <w:docPartPr>
        <w:name w:val="70D44FA9AF68490297F45F528BED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8EBF4-C9D2-4058-9250-861683985DEC}"/>
      </w:docPartPr>
      <w:docPartBody>
        <w:p w:rsidR="00000000" w:rsidRDefault="00A77F43">
          <w:pPr>
            <w:pStyle w:val="70D44FA9AF68490297F45F528BED1EB4"/>
          </w:pPr>
          <w:r w:rsidRPr="00054E7A">
            <w:t>[Company]</w:t>
          </w:r>
        </w:p>
      </w:docPartBody>
    </w:docPart>
    <w:docPart>
      <w:docPartPr>
        <w:name w:val="4075270929CA4248A578D46EDC788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4738-FA1A-4963-807B-9305C1D80335}"/>
      </w:docPartPr>
      <w:docPartBody>
        <w:p w:rsidR="00000000" w:rsidRDefault="00A77F43">
          <w:pPr>
            <w:pStyle w:val="4075270929CA4248A578D46EDC788130"/>
          </w:pPr>
          <w:r w:rsidRPr="00054E7A">
            <w:t>[Recipient Street Address]</w:t>
          </w:r>
        </w:p>
      </w:docPartBody>
    </w:docPart>
    <w:docPart>
      <w:docPartPr>
        <w:name w:val="D3A38D5DEBD6403FB7C77FBFEB33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7AF80-E198-4710-9DD6-DD09E082B5D7}"/>
      </w:docPartPr>
      <w:docPartBody>
        <w:p w:rsidR="00000000" w:rsidRDefault="00A77F43">
          <w:pPr>
            <w:pStyle w:val="D3A38D5DEBD6403FB7C77FBFEB33011F"/>
          </w:pPr>
          <w:r w:rsidRPr="00054E7A"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16"/>
    <w:rsid w:val="00A77F43"/>
    <w:rsid w:val="00E8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C99DBA08747628259E210E2ED4B92">
    <w:name w:val="A73C99DBA08747628259E210E2ED4B92"/>
  </w:style>
  <w:style w:type="paragraph" w:customStyle="1" w:styleId="CBC712867A074688A3914E5B49027EFD">
    <w:name w:val="CBC712867A074688A3914E5B49027EFD"/>
  </w:style>
  <w:style w:type="paragraph" w:customStyle="1" w:styleId="C9B4D5F39DA146F68EE8AA4D736B639A">
    <w:name w:val="C9B4D5F39DA146F68EE8AA4D736B639A"/>
  </w:style>
  <w:style w:type="paragraph" w:customStyle="1" w:styleId="3064EEE1E3094CBD8D09DAA2413AA35E">
    <w:name w:val="3064EEE1E3094CBD8D09DAA2413AA35E"/>
  </w:style>
  <w:style w:type="paragraph" w:customStyle="1" w:styleId="0F877D0DBA844293B92D3B6C484B0900">
    <w:name w:val="0F877D0DBA844293B92D3B6C484B0900"/>
  </w:style>
  <w:style w:type="paragraph" w:customStyle="1" w:styleId="EA319E18DD01461183324E14A0507C5F">
    <w:name w:val="EA319E18DD01461183324E14A0507C5F"/>
  </w:style>
  <w:style w:type="paragraph" w:customStyle="1" w:styleId="2383B7FAEEB246039978A9B5EE024A13">
    <w:name w:val="2383B7FAEEB246039978A9B5EE024A13"/>
  </w:style>
  <w:style w:type="paragraph" w:customStyle="1" w:styleId="DE91AF50A37544B5A85FA207FF78670F">
    <w:name w:val="DE91AF50A37544B5A85FA207FF78670F"/>
  </w:style>
  <w:style w:type="paragraph" w:customStyle="1" w:styleId="7EAEEFE6D24B4A9EA2CB32947E0F49FA">
    <w:name w:val="7EAEEFE6D24B4A9EA2CB32947E0F49FA"/>
  </w:style>
  <w:style w:type="paragraph" w:customStyle="1" w:styleId="4DFA778EE1C644E29C028B3D4BD8CAA0">
    <w:name w:val="4DFA778EE1C644E29C028B3D4BD8CAA0"/>
  </w:style>
  <w:style w:type="paragraph" w:customStyle="1" w:styleId="38E14608149C494C8F409709D7487967">
    <w:name w:val="38E14608149C494C8F409709D7487967"/>
  </w:style>
  <w:style w:type="paragraph" w:customStyle="1" w:styleId="F9721CA710DF49CB8F4E61330CC4244C">
    <w:name w:val="F9721CA710DF49CB8F4E61330CC4244C"/>
  </w:style>
  <w:style w:type="paragraph" w:customStyle="1" w:styleId="490A24D843C54B0BABD5EAA882A84F26">
    <w:name w:val="490A24D843C54B0BABD5EAA882A84F26"/>
  </w:style>
  <w:style w:type="paragraph" w:customStyle="1" w:styleId="E8B67E5F0DAE4E768E0A80E166005863">
    <w:name w:val="E8B67E5F0DAE4E768E0A80E166005863"/>
  </w:style>
  <w:style w:type="paragraph" w:customStyle="1" w:styleId="2EF0F7696B5D498B91EE652D6D30A9FC">
    <w:name w:val="2EF0F7696B5D498B91EE652D6D30A9FC"/>
  </w:style>
  <w:style w:type="paragraph" w:customStyle="1" w:styleId="2122B700BFD44090A349367829E61A8E">
    <w:name w:val="2122B700BFD44090A349367829E61A8E"/>
  </w:style>
  <w:style w:type="paragraph" w:customStyle="1" w:styleId="7C54EC9E6FCC4B069FDEB5D347014F70">
    <w:name w:val="7C54EC9E6FCC4B069FDEB5D347014F70"/>
  </w:style>
  <w:style w:type="paragraph" w:customStyle="1" w:styleId="3DFF824E3DB94E66A48B2FCF5DAC303C">
    <w:name w:val="3DFF824E3DB94E66A48B2FCF5DAC303C"/>
  </w:style>
  <w:style w:type="paragraph" w:customStyle="1" w:styleId="5CFB4F1EDA204DF584B63DBE97A08619">
    <w:name w:val="5CFB4F1EDA204DF584B63DBE97A08619"/>
  </w:style>
  <w:style w:type="paragraph" w:customStyle="1" w:styleId="99E75FDD6D4F46FCAEA4BBE99E0863FF">
    <w:name w:val="99E75FDD6D4F46FCAEA4BBE99E0863FF"/>
  </w:style>
  <w:style w:type="paragraph" w:customStyle="1" w:styleId="02CE8C6F6FBD4B439975E9906B4B8C85">
    <w:name w:val="02CE8C6F6FBD4B439975E9906B4B8C85"/>
  </w:style>
  <w:style w:type="paragraph" w:customStyle="1" w:styleId="4084A1CA36684F8F967DE5D32C8015E4">
    <w:name w:val="4084A1CA36684F8F967DE5D32C8015E4"/>
  </w:style>
  <w:style w:type="paragraph" w:customStyle="1" w:styleId="70D44FA9AF68490297F45F528BED1EB4">
    <w:name w:val="70D44FA9AF68490297F45F528BED1EB4"/>
  </w:style>
  <w:style w:type="paragraph" w:customStyle="1" w:styleId="4075270929CA4248A578D46EDC788130">
    <w:name w:val="4075270929CA4248A578D46EDC788130"/>
  </w:style>
  <w:style w:type="paragraph" w:customStyle="1" w:styleId="D3A38D5DEBD6403FB7C77FBFEB33011F">
    <w:name w:val="D3A38D5DEBD6403FB7C77FBFEB33011F"/>
  </w:style>
  <w:style w:type="paragraph" w:customStyle="1" w:styleId="D4BA88D5AB2F480CBA50CFBDC5ED9928">
    <w:name w:val="D4BA88D5AB2F480CBA50CFBDC5ED9928"/>
    <w:rsid w:val="00E83D16"/>
  </w:style>
  <w:style w:type="paragraph" w:customStyle="1" w:styleId="B408F9112D384B598E43F37926C7535D">
    <w:name w:val="B408F9112D384B598E43F37926C7535D"/>
    <w:rsid w:val="00E83D16"/>
  </w:style>
  <w:style w:type="paragraph" w:customStyle="1" w:styleId="2D2DAF971D794F4F930913932D2B56D1">
    <w:name w:val="2D2DAF971D794F4F930913932D2B56D1"/>
    <w:rsid w:val="00E83D16"/>
  </w:style>
  <w:style w:type="paragraph" w:customStyle="1" w:styleId="8118543437D648408AAB5FAE02751AF1">
    <w:name w:val="8118543437D648408AAB5FAE02751AF1"/>
    <w:rsid w:val="00E83D16"/>
  </w:style>
  <w:style w:type="paragraph" w:customStyle="1" w:styleId="469F6218EABE4714860F07E7C2E3631A">
    <w:name w:val="469F6218EABE4714860F07E7C2E3631A"/>
    <w:rsid w:val="00E83D16"/>
  </w:style>
  <w:style w:type="paragraph" w:customStyle="1" w:styleId="FF37FACDCBA248F5A1B8DD5E4BB709DF">
    <w:name w:val="FF37FACDCBA248F5A1B8DD5E4BB709DF"/>
    <w:rsid w:val="00E83D16"/>
  </w:style>
  <w:style w:type="paragraph" w:customStyle="1" w:styleId="DADB0DC8834B4244B7B450183227427C">
    <w:name w:val="DADB0DC8834B4244B7B450183227427C"/>
    <w:rsid w:val="00E83D16"/>
  </w:style>
  <w:style w:type="paragraph" w:customStyle="1" w:styleId="D1C54FFCF46B4D48AD65349D82E2FF46">
    <w:name w:val="D1C54FFCF46B4D48AD65349D82E2FF46"/>
    <w:rsid w:val="00E83D16"/>
  </w:style>
  <w:style w:type="paragraph" w:customStyle="1" w:styleId="D157C8DBAB254A44A2483996293316CC">
    <w:name w:val="D157C8DBAB254A44A2483996293316CC"/>
    <w:rsid w:val="00E83D16"/>
  </w:style>
  <w:style w:type="paragraph" w:customStyle="1" w:styleId="C0B657D0D60B4F51ABE1A62311917730">
    <w:name w:val="C0B657D0D60B4F51ABE1A62311917730"/>
    <w:rsid w:val="00E83D16"/>
  </w:style>
  <w:style w:type="paragraph" w:customStyle="1" w:styleId="C5921999FB3F4E1980F19B5C8ECFD812">
    <w:name w:val="C5921999FB3F4E1980F19B5C8ECFD812"/>
    <w:rsid w:val="00E83D16"/>
  </w:style>
  <w:style w:type="paragraph" w:customStyle="1" w:styleId="5A676494D673443DA4B6927DF2C2DE7A">
    <w:name w:val="5A676494D673443DA4B6927DF2C2DE7A"/>
    <w:rsid w:val="00E83D16"/>
  </w:style>
  <w:style w:type="paragraph" w:customStyle="1" w:styleId="8986BFBC74CE4DE89308928CC494E66D">
    <w:name w:val="8986BFBC74CE4DE89308928CC494E66D"/>
    <w:rsid w:val="00E83D16"/>
  </w:style>
  <w:style w:type="paragraph" w:customStyle="1" w:styleId="56BC81A1FCA046F081EE78A36DF2EC25">
    <w:name w:val="56BC81A1FCA046F081EE78A36DF2EC25"/>
    <w:rsid w:val="00E83D16"/>
  </w:style>
  <w:style w:type="paragraph" w:customStyle="1" w:styleId="DEAC8FDEB93A4A08B10C62007AC3DB0B">
    <w:name w:val="DEAC8FDEB93A4A08B10C62007AC3DB0B"/>
    <w:rsid w:val="00E83D16"/>
  </w:style>
  <w:style w:type="paragraph" w:customStyle="1" w:styleId="72FF026A6C1742138EA1CABC34B3DC90">
    <w:name w:val="72FF026A6C1742138EA1CABC34B3DC90"/>
    <w:rsid w:val="00E83D16"/>
  </w:style>
  <w:style w:type="paragraph" w:customStyle="1" w:styleId="FB4E67A7C729457EA72FE6E853C1E5AA">
    <w:name w:val="FB4E67A7C729457EA72FE6E853C1E5AA"/>
    <w:rsid w:val="00E83D16"/>
  </w:style>
  <w:style w:type="paragraph" w:customStyle="1" w:styleId="D8A1D0162F3D416480E47DF0034B5781">
    <w:name w:val="D8A1D0162F3D416480E47DF0034B5781"/>
    <w:rsid w:val="00E83D16"/>
  </w:style>
  <w:style w:type="paragraph" w:customStyle="1" w:styleId="93F19963213C4C728F36D4275CEB09F8">
    <w:name w:val="93F19963213C4C728F36D4275CEB09F8"/>
    <w:rsid w:val="00E83D16"/>
  </w:style>
  <w:style w:type="paragraph" w:customStyle="1" w:styleId="5CEA3100DC9645EA8771354BEDA3477E">
    <w:name w:val="5CEA3100DC9645EA8771354BEDA3477E"/>
    <w:rsid w:val="00E83D16"/>
  </w:style>
  <w:style w:type="paragraph" w:customStyle="1" w:styleId="7BB4E440A4EB43C6A012BE04FF4DA24D">
    <w:name w:val="7BB4E440A4EB43C6A012BE04FF4DA24D"/>
    <w:rsid w:val="00E83D16"/>
  </w:style>
  <w:style w:type="paragraph" w:customStyle="1" w:styleId="812366967B5A449B9A74F9D5244172EB">
    <w:name w:val="812366967B5A449B9A74F9D5244172EB"/>
    <w:rsid w:val="00E83D16"/>
  </w:style>
  <w:style w:type="paragraph" w:customStyle="1" w:styleId="4B69FF4349734DD1A919CF9B4228EDC2">
    <w:name w:val="4B69FF4349734DD1A919CF9B4228EDC2"/>
    <w:rsid w:val="00E83D16"/>
  </w:style>
  <w:style w:type="paragraph" w:customStyle="1" w:styleId="32A8FDDEA39243C68A62161EADEA914D">
    <w:name w:val="32A8FDDEA39243C68A62161EADEA914D"/>
    <w:rsid w:val="00E83D16"/>
  </w:style>
  <w:style w:type="paragraph" w:customStyle="1" w:styleId="F41E27829B8E46968237A6CA462E02F6">
    <w:name w:val="F41E27829B8E46968237A6CA462E02F6"/>
    <w:rsid w:val="00E83D16"/>
  </w:style>
  <w:style w:type="paragraph" w:customStyle="1" w:styleId="C28662E3549A4F768374A516C004373E">
    <w:name w:val="C28662E3549A4F768374A516C004373E"/>
    <w:rsid w:val="00E83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8E5D8-052E-4B65-9FA1-7D6DEEE6A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19AFB-09FF-41AF-8ABC-6592CE32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97B89-3BBA-43AE-9762-C4EB40B18C2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C25BB1C-89F7-4929-9164-8C33C849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cover letter</Template>
  <TotalTime>0</TotalTime>
  <Pages>2</Pages>
  <Words>233</Words>
  <Characters>1265</Characters>
  <Application>Microsoft Office Word</Application>
  <DocSecurity>0</DocSecurity>
  <Lines>67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2025-04-26T19:19:00Z</dcterms:created>
  <dcterms:modified xsi:type="dcterms:W3CDTF">2025-04-26T20:04:00Z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af3e8168-07cd-4983-a4c9-8349585316ac</vt:lpwstr>
  </property>
</Properties>
</file>